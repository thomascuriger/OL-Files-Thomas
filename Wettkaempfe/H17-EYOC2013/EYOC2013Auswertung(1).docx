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B0395EE" w14:textId="77777777" w:rsidR="003F7112" w:rsidRPr="00DF5560" w:rsidRDefault="005D73DE" w:rsidP="007A7750">
      <w:pPr>
        <w:rPr>
          <w:rFonts w:ascii="Frutiger LT 45 Light" w:hAnsi="Frutiger LT 45 Light"/>
          <w:lang w:val="de-CH"/>
        </w:rPr>
      </w:pPr>
      <w:r w:rsidRPr="00DF5560">
        <w:rPr>
          <w:rFonts w:ascii="Frutiger LT 45 Light" w:hAnsi="Frutiger LT 45 Light"/>
          <w:lang w:val="de-CH"/>
        </w:rPr>
        <w:t>EYOC 2013 Auswertung</w:t>
      </w:r>
    </w:p>
    <w:p w14:paraId="639BB08A" w14:textId="77777777" w:rsidR="003F7112" w:rsidRPr="00DF5560" w:rsidRDefault="003F7112" w:rsidP="007A7750">
      <w:pPr>
        <w:rPr>
          <w:rFonts w:ascii="Frutiger LT 45 Light" w:hAnsi="Frutiger LT 45 Light"/>
          <w:lang w:val="de-CH"/>
        </w:rPr>
      </w:pPr>
    </w:p>
    <w:p w14:paraId="66C83AEE" w14:textId="40067EEB" w:rsidR="003F7112" w:rsidRPr="00DF5560" w:rsidRDefault="005D73DE" w:rsidP="007A7750">
      <w:pPr>
        <w:rPr>
          <w:rFonts w:ascii="Frutiger LT 45 Light" w:hAnsi="Frutiger LT 45 Light"/>
          <w:lang w:val="de-CH"/>
        </w:rPr>
      </w:pPr>
      <w:r w:rsidRPr="00DF5560">
        <w:rPr>
          <w:rFonts w:ascii="Frutiger LT 45 Light" w:hAnsi="Frutiger LT 45 Light"/>
          <w:lang w:val="de-CH"/>
        </w:rPr>
        <w:t>Sprint</w:t>
      </w:r>
    </w:p>
    <w:p w14:paraId="7C466EE8" w14:textId="543FD6C2" w:rsidR="003F7112" w:rsidRPr="00DF5560" w:rsidRDefault="005D73DE" w:rsidP="007A7750">
      <w:pPr>
        <w:rPr>
          <w:rFonts w:ascii="Frutiger LT 45 Light" w:hAnsi="Frutiger LT 45 Light"/>
          <w:i/>
          <w:lang w:val="de-CH"/>
        </w:rPr>
      </w:pPr>
      <w:r w:rsidRPr="00DF5560">
        <w:rPr>
          <w:rFonts w:ascii="Frutiger LT 45 Light" w:hAnsi="Frutiger LT 45 Light"/>
          <w:i/>
          <w:lang w:val="de-CH"/>
        </w:rPr>
        <w:t>Ziel: To</w:t>
      </w:r>
      <w:bookmarkStart w:id="0" w:name="_GoBack"/>
      <w:bookmarkEnd w:id="0"/>
      <w:r w:rsidRPr="00DF5560">
        <w:rPr>
          <w:rFonts w:ascii="Frutiger LT 45 Light" w:hAnsi="Frutiger LT 45 Light"/>
          <w:i/>
          <w:lang w:val="de-CH"/>
        </w:rPr>
        <w:t>p 20</w:t>
      </w:r>
    </w:p>
    <w:p w14:paraId="3519BD42" w14:textId="7538884A" w:rsidR="003F7112" w:rsidRPr="00DF5560" w:rsidRDefault="005D73DE" w:rsidP="007A7750">
      <w:pPr>
        <w:rPr>
          <w:rFonts w:ascii="Frutiger LT 45 Light" w:hAnsi="Frutiger LT 45 Light"/>
          <w:lang w:val="de-CH"/>
        </w:rPr>
      </w:pPr>
      <w:r w:rsidRPr="00DF5560">
        <w:rPr>
          <w:rFonts w:ascii="Frutiger LT 45 Light" w:hAnsi="Frutiger LT 45 Light"/>
          <w:lang w:val="de-CH"/>
        </w:rPr>
        <w:t>Auswertung: Die Vorbereitung lief nach Plan. Trotzdem waren die Beine nicht so frisch wie ich g</w:t>
      </w:r>
      <w:r w:rsidRPr="00DF5560">
        <w:rPr>
          <w:rFonts w:ascii="Frutiger LT 45 Light" w:hAnsi="Frutiger LT 45 Light"/>
          <w:lang w:val="de-CH"/>
        </w:rPr>
        <w:t>e</w:t>
      </w:r>
      <w:r w:rsidRPr="00DF5560">
        <w:rPr>
          <w:rFonts w:ascii="Frutiger LT 45 Light" w:hAnsi="Frutiger LT 45 Light"/>
          <w:lang w:val="de-CH"/>
        </w:rPr>
        <w:t>hofft/erwartet habe. Nach dem Start liess ich mir ein bisschen zu wenig Zeit und erwischte eine etwas langsamere Route. Trotzdem war ich mir dessen nicht bewusst und konnte denn nächsten Posten be</w:t>
      </w:r>
      <w:r w:rsidRPr="00DF5560">
        <w:rPr>
          <w:rFonts w:ascii="Frutiger LT 45 Light" w:hAnsi="Frutiger LT 45 Light"/>
          <w:lang w:val="de-CH"/>
        </w:rPr>
        <w:t>i</w:t>
      </w:r>
      <w:r w:rsidRPr="00DF5560">
        <w:rPr>
          <w:rFonts w:ascii="Frutiger LT 45 Light" w:hAnsi="Frutiger LT 45 Light"/>
          <w:lang w:val="de-CH"/>
        </w:rPr>
        <w:t xml:space="preserve">nahe ohne Probleme anlaufen(PR). Auf den dritten Posten passierte mir das erste Missgeschick: Ich stellte mir die </w:t>
      </w:r>
      <w:r w:rsidR="00DF5560" w:rsidRPr="00DF5560">
        <w:rPr>
          <w:rFonts w:ascii="Frutiger LT 45 Light" w:hAnsi="Frutiger LT 45 Light"/>
          <w:lang w:val="de-CH"/>
        </w:rPr>
        <w:t>Route</w:t>
      </w:r>
      <w:r w:rsidRPr="00DF5560">
        <w:rPr>
          <w:rFonts w:ascii="Frutiger LT 45 Light" w:hAnsi="Frutiger LT 45 Light"/>
          <w:lang w:val="de-CH"/>
        </w:rPr>
        <w:t xml:space="preserve"> zu wenig gut vor und verpasste nach dem Durchgang durch die Stadtmauer die Idealroute. N</w:t>
      </w:r>
      <w:r w:rsidRPr="00DF5560">
        <w:rPr>
          <w:rFonts w:ascii="Frutiger LT 45 Light" w:hAnsi="Frutiger LT 45 Light"/>
          <w:lang w:val="de-CH"/>
        </w:rPr>
        <w:t>e</w:t>
      </w:r>
      <w:r w:rsidRPr="00DF5560">
        <w:rPr>
          <w:rFonts w:ascii="Frutiger LT 45 Light" w:hAnsi="Frutiger LT 45 Light"/>
          <w:lang w:val="de-CH"/>
        </w:rPr>
        <w:t>benbei bemerkte ich auch, dass ich läuferisch nicht ganz so schnell unterwegs war wie anderen Sprints. Zu Posten vier dann ein doofer Parallelfehler, jedoch konnte ich nachher mein Rennen zwischenzeitlich gut kontrolli</w:t>
      </w:r>
      <w:r w:rsidRPr="00DF5560">
        <w:rPr>
          <w:rFonts w:ascii="Frutiger LT 45 Light" w:hAnsi="Frutiger LT 45 Light"/>
          <w:lang w:val="de-CH"/>
        </w:rPr>
        <w:t>e</w:t>
      </w:r>
      <w:r w:rsidRPr="00DF5560">
        <w:rPr>
          <w:rFonts w:ascii="Frutiger LT 45 Light" w:hAnsi="Frutiger LT 45 Light"/>
          <w:lang w:val="de-CH"/>
        </w:rPr>
        <w:t>ren. Zu Posten 10 lief ich vor lauter Hinaufrennen am Posten vorbei</w:t>
      </w:r>
      <w:proofErr w:type="gramStart"/>
      <w:r w:rsidRPr="00DF5560">
        <w:rPr>
          <w:rFonts w:ascii="Frutiger LT 45 Light" w:hAnsi="Frutiger LT 45 Light"/>
          <w:lang w:val="de-CH"/>
        </w:rPr>
        <w:t>, obwohl</w:t>
      </w:r>
      <w:proofErr w:type="gramEnd"/>
      <w:r w:rsidRPr="00DF5560">
        <w:rPr>
          <w:rFonts w:ascii="Frutiger LT 45 Light" w:hAnsi="Frutiger LT 45 Light"/>
          <w:lang w:val="de-CH"/>
        </w:rPr>
        <w:t xml:space="preserve"> ich ihn ges</w:t>
      </w:r>
      <w:r w:rsidRPr="00DF5560">
        <w:rPr>
          <w:rFonts w:ascii="Frutiger LT 45 Light" w:hAnsi="Frutiger LT 45 Light"/>
          <w:lang w:val="de-CH"/>
        </w:rPr>
        <w:t>e</w:t>
      </w:r>
      <w:r w:rsidRPr="00DF5560">
        <w:rPr>
          <w:rFonts w:ascii="Frutiger LT 45 Light" w:hAnsi="Frutiger LT 45 Light"/>
          <w:lang w:val="de-CH"/>
        </w:rPr>
        <w:t>hen habe. Erst im kleinen Park bemerkte ich den Fehler</w:t>
      </w:r>
      <w:proofErr w:type="gramStart"/>
      <w:r w:rsidRPr="00DF5560">
        <w:rPr>
          <w:rFonts w:ascii="Frutiger LT 45 Light" w:hAnsi="Frutiger LT 45 Light"/>
          <w:lang w:val="de-CH"/>
        </w:rPr>
        <w:t>, welcher</w:t>
      </w:r>
      <w:proofErr w:type="gramEnd"/>
      <w:r w:rsidRPr="00DF5560">
        <w:rPr>
          <w:rFonts w:ascii="Frutiger LT 45 Light" w:hAnsi="Frutiger LT 45 Light"/>
          <w:lang w:val="de-CH"/>
        </w:rPr>
        <w:t xml:space="preserve"> mich etwa 10 Sekunden kostete. Der letzte Fehler des Laufes passierte mir wieder nach einer physisch strengen Ste</w:t>
      </w:r>
      <w:r w:rsidRPr="00DF5560">
        <w:rPr>
          <w:rFonts w:ascii="Frutiger LT 45 Light" w:hAnsi="Frutiger LT 45 Light"/>
          <w:lang w:val="de-CH"/>
        </w:rPr>
        <w:t>i</w:t>
      </w:r>
      <w:r w:rsidRPr="00DF5560">
        <w:rPr>
          <w:rFonts w:ascii="Frutiger LT 45 Light" w:hAnsi="Frutiger LT 45 Light"/>
          <w:lang w:val="de-CH"/>
        </w:rPr>
        <w:t>gung vom zweitletzten zum letzten Posten. Im Ziel war ich dementsprechend auch ziemlich fertig und unzufrieden. Trotzdem überwiegte schliesslic</w:t>
      </w:r>
      <w:r w:rsidR="00DF5560">
        <w:rPr>
          <w:rFonts w:ascii="Frutiger LT 45 Light" w:hAnsi="Frutiger LT 45 Light"/>
          <w:lang w:val="de-CH"/>
        </w:rPr>
        <w:t xml:space="preserve">h die Freude über </w:t>
      </w:r>
      <w:proofErr w:type="spellStart"/>
      <w:r w:rsidR="00DF5560">
        <w:rPr>
          <w:rFonts w:ascii="Frutiger LT 45 Light" w:hAnsi="Frutiger LT 45 Light"/>
          <w:lang w:val="de-CH"/>
        </w:rPr>
        <w:t>Tobia’s</w:t>
      </w:r>
      <w:proofErr w:type="spellEnd"/>
      <w:r w:rsidR="00DF5560">
        <w:rPr>
          <w:rFonts w:ascii="Frutiger LT 45 Light" w:hAnsi="Frutiger LT 45 Light"/>
          <w:lang w:val="de-CH"/>
        </w:rPr>
        <w:t xml:space="preserve"> Sieg</w:t>
      </w:r>
      <w:r w:rsidRPr="00DF5560">
        <w:rPr>
          <w:rFonts w:ascii="Frutiger LT 45 Light" w:hAnsi="Frutiger LT 45 Light"/>
          <w:lang w:val="de-CH"/>
        </w:rPr>
        <w:t>.</w:t>
      </w:r>
    </w:p>
    <w:p w14:paraId="377E53EF" w14:textId="77777777" w:rsidR="003F7112" w:rsidRDefault="003F7112" w:rsidP="007A7750">
      <w:pPr>
        <w:rPr>
          <w:rFonts w:ascii="Frutiger LT 45 Light" w:hAnsi="Frutiger LT 45 Light"/>
          <w:lang w:val="de-CH"/>
        </w:rPr>
      </w:pPr>
    </w:p>
    <w:p w14:paraId="14D166E3" w14:textId="75B6F876" w:rsidR="00DF5560" w:rsidRDefault="00DF5560" w:rsidP="007A7750">
      <w:pPr>
        <w:rPr>
          <w:rFonts w:ascii="Frutiger LT 45 Light" w:hAnsi="Frutiger LT 45 Light"/>
          <w:lang w:val="de-CH"/>
        </w:rPr>
      </w:pPr>
      <w:r>
        <w:rPr>
          <w:rFonts w:ascii="Frutiger LT 45 Light" w:hAnsi="Frutiger LT 45 Light"/>
          <w:lang w:val="de-CH"/>
        </w:rPr>
        <w:t>Langdistanz</w:t>
      </w:r>
    </w:p>
    <w:p w14:paraId="4064CA70" w14:textId="73557B27" w:rsidR="00DF5560" w:rsidRDefault="00DF5560" w:rsidP="007A7750">
      <w:pPr>
        <w:rPr>
          <w:rFonts w:ascii="Frutiger LT 45 Light" w:hAnsi="Frutiger LT 45 Light"/>
          <w:i/>
          <w:lang w:val="de-CH"/>
        </w:rPr>
      </w:pPr>
      <w:r>
        <w:rPr>
          <w:rFonts w:ascii="Frutiger LT 45 Light" w:hAnsi="Frutiger LT 45 Light"/>
          <w:i/>
          <w:lang w:val="de-CH"/>
        </w:rPr>
        <w:t xml:space="preserve">Ziel: </w:t>
      </w:r>
      <w:r w:rsidR="003D42A6">
        <w:rPr>
          <w:rFonts w:ascii="Frutiger LT 45 Light" w:hAnsi="Frutiger LT 45 Light"/>
          <w:i/>
          <w:lang w:val="de-CH"/>
        </w:rPr>
        <w:t xml:space="preserve">Erster Posten ohne Probleme anlaufen, </w:t>
      </w:r>
      <w:r>
        <w:rPr>
          <w:rFonts w:ascii="Frutiger LT 45 Light" w:hAnsi="Frutiger LT 45 Light"/>
          <w:i/>
          <w:lang w:val="de-CH"/>
        </w:rPr>
        <w:t>Top 20</w:t>
      </w:r>
    </w:p>
    <w:p w14:paraId="0766B58A" w14:textId="298C48AA" w:rsidR="00DF5560" w:rsidRDefault="00DF5560" w:rsidP="007A7750">
      <w:pPr>
        <w:rPr>
          <w:rFonts w:ascii="Frutiger LT 45 Light" w:hAnsi="Frutiger LT 45 Light"/>
          <w:lang w:val="de-CH"/>
        </w:rPr>
      </w:pPr>
      <w:r>
        <w:rPr>
          <w:rFonts w:ascii="Frutiger LT 45 Light" w:hAnsi="Frutiger LT 45 Light"/>
          <w:lang w:val="de-CH"/>
        </w:rPr>
        <w:t xml:space="preserve">Auswertung: Durch ein Gespräch mit Sebi Hägler am Vortag konnte ich ohne Gedanken an den Sprint zum Langdistanz antreten. Ich startete im zweiten Startblock und musste deshalb nicht allzu </w:t>
      </w:r>
      <w:r w:rsidR="003D42A6">
        <w:rPr>
          <w:rFonts w:ascii="Frutiger LT 45 Light" w:hAnsi="Frutiger LT 45 Light"/>
          <w:lang w:val="de-CH"/>
        </w:rPr>
        <w:t>lange in der Qu</w:t>
      </w:r>
      <w:r w:rsidR="003D42A6">
        <w:rPr>
          <w:rFonts w:ascii="Frutiger LT 45 Light" w:hAnsi="Frutiger LT 45 Light"/>
          <w:lang w:val="de-CH"/>
        </w:rPr>
        <w:t>a</w:t>
      </w:r>
      <w:r w:rsidR="003D42A6">
        <w:rPr>
          <w:rFonts w:ascii="Frutiger LT 45 Light" w:hAnsi="Frutiger LT 45 Light"/>
          <w:lang w:val="de-CH"/>
        </w:rPr>
        <w:t xml:space="preserve">rantäne </w:t>
      </w:r>
      <w:r>
        <w:rPr>
          <w:rFonts w:ascii="Frutiger LT 45 Light" w:hAnsi="Frutiger LT 45 Light"/>
          <w:lang w:val="de-CH"/>
        </w:rPr>
        <w:t>warten.</w:t>
      </w:r>
      <w:r w:rsidR="003D42A6">
        <w:rPr>
          <w:rFonts w:ascii="Frutiger LT 45 Light" w:hAnsi="Frutiger LT 45 Light"/>
          <w:lang w:val="de-CH"/>
        </w:rPr>
        <w:t xml:space="preserve"> Der erste Posten war ein guter Posten um ins Rennen zu kommen. Ich verlor zwar etwas Zeit, aber ich fand den Posten ohne Probleme. Auf den zweiten Posten kam ich ein wenig von der Ko</w:t>
      </w:r>
      <w:r w:rsidR="003D42A6">
        <w:rPr>
          <w:rFonts w:ascii="Frutiger LT 45 Light" w:hAnsi="Frutiger LT 45 Light"/>
          <w:lang w:val="de-CH"/>
        </w:rPr>
        <w:t>m</w:t>
      </w:r>
      <w:r w:rsidR="003D42A6">
        <w:rPr>
          <w:rFonts w:ascii="Frutiger LT 45 Light" w:hAnsi="Frutiger LT 45 Light"/>
          <w:lang w:val="de-CH"/>
        </w:rPr>
        <w:t xml:space="preserve">passroute ab(zu weit rechts) und verfehlte den Posten. Dieser Fehler ist zwar ärgerlich </w:t>
      </w:r>
      <w:r w:rsidR="00861A3A">
        <w:rPr>
          <w:rFonts w:ascii="Frutiger LT 45 Light" w:hAnsi="Frutiger LT 45 Light"/>
          <w:lang w:val="de-CH"/>
        </w:rPr>
        <w:t>aber nicht sehr gr</w:t>
      </w:r>
      <w:r w:rsidR="00861A3A">
        <w:rPr>
          <w:rFonts w:ascii="Frutiger LT 45 Light" w:hAnsi="Frutiger LT 45 Light"/>
          <w:lang w:val="de-CH"/>
        </w:rPr>
        <w:t>a</w:t>
      </w:r>
      <w:r w:rsidR="00861A3A">
        <w:rPr>
          <w:rFonts w:ascii="Frutiger LT 45 Light" w:hAnsi="Frutiger LT 45 Light"/>
          <w:lang w:val="de-CH"/>
        </w:rPr>
        <w:t>vierend. Nach der kurzen Kompassschlaufe ging es auf zur ersten Routenwahl. Obwohl ich 40 Seku</w:t>
      </w:r>
      <w:r w:rsidR="00861A3A">
        <w:rPr>
          <w:rFonts w:ascii="Frutiger LT 45 Light" w:hAnsi="Frutiger LT 45 Light"/>
          <w:lang w:val="de-CH"/>
        </w:rPr>
        <w:t>n</w:t>
      </w:r>
      <w:r w:rsidR="00861A3A">
        <w:rPr>
          <w:rFonts w:ascii="Frutiger LT 45 Light" w:hAnsi="Frutiger LT 45 Light"/>
          <w:lang w:val="de-CH"/>
        </w:rPr>
        <w:t>den auf Tobia verliere, schätze ich meine Route als gut ein. Ich konnte sie gut umsetzen, hatte trotzde</w:t>
      </w:r>
      <w:r w:rsidR="00D975A0">
        <w:rPr>
          <w:rFonts w:ascii="Frutiger LT 45 Light" w:hAnsi="Frutiger LT 45 Light"/>
          <w:lang w:val="de-CH"/>
        </w:rPr>
        <w:t>m im Poste</w:t>
      </w:r>
      <w:r w:rsidR="00D975A0">
        <w:rPr>
          <w:rFonts w:ascii="Frutiger LT 45 Light" w:hAnsi="Frutiger LT 45 Light"/>
          <w:lang w:val="de-CH"/>
        </w:rPr>
        <w:t>n</w:t>
      </w:r>
      <w:r w:rsidR="00D975A0">
        <w:rPr>
          <w:rFonts w:ascii="Frutiger LT 45 Light" w:hAnsi="Frutiger LT 45 Light"/>
          <w:lang w:val="de-CH"/>
        </w:rPr>
        <w:t>raum ein wenig Glück</w:t>
      </w:r>
      <w:r w:rsidR="00861A3A">
        <w:rPr>
          <w:rFonts w:ascii="Frutiger LT 45 Light" w:hAnsi="Frutiger LT 45 Light"/>
          <w:lang w:val="de-CH"/>
        </w:rPr>
        <w:t xml:space="preserve"> als ich den Posten schliesslich sah.</w:t>
      </w:r>
      <w:r w:rsidR="00AD0A80">
        <w:rPr>
          <w:rFonts w:ascii="Frutiger LT 45 Light" w:hAnsi="Frutiger LT 45 Light"/>
          <w:lang w:val="de-CH"/>
        </w:rPr>
        <w:t xml:space="preserve"> Jedoch betrachte ich meine Lei</w:t>
      </w:r>
      <w:r w:rsidR="002C07BE">
        <w:rPr>
          <w:rFonts w:ascii="Frutiger LT 45 Light" w:hAnsi="Frutiger LT 45 Light"/>
          <w:lang w:val="de-CH"/>
        </w:rPr>
        <w:t>stung auf dieser Route als gut. Auf den nächsten Posten bin ich besonders stolz, da ich sehr strikt auf dem Strich laufen konnte, ohne auf Einzelheiten zu achten und mich lediglich auf den Weg v</w:t>
      </w:r>
      <w:r w:rsidR="00F52E09">
        <w:rPr>
          <w:rFonts w:ascii="Frutiger LT 45 Light" w:hAnsi="Frutiger LT 45 Light"/>
          <w:lang w:val="de-CH"/>
        </w:rPr>
        <w:t>or dem Posten zu ko</w:t>
      </w:r>
      <w:r w:rsidR="00F52E09">
        <w:rPr>
          <w:rFonts w:ascii="Frutiger LT 45 Light" w:hAnsi="Frutiger LT 45 Light"/>
          <w:lang w:val="de-CH"/>
        </w:rPr>
        <w:t>n</w:t>
      </w:r>
      <w:r w:rsidR="00F52E09">
        <w:rPr>
          <w:rFonts w:ascii="Frutiger LT 45 Light" w:hAnsi="Frutiger LT 45 Light"/>
          <w:lang w:val="de-CH"/>
        </w:rPr>
        <w:t>zentrieren. Auf den achten Posten hatte ich leider etwas Pech. Im Gege</w:t>
      </w:r>
      <w:r w:rsidR="00F52E09">
        <w:rPr>
          <w:rFonts w:ascii="Frutiger LT 45 Light" w:hAnsi="Frutiger LT 45 Light"/>
          <w:lang w:val="de-CH"/>
        </w:rPr>
        <w:t>n</w:t>
      </w:r>
      <w:r w:rsidR="00F52E09">
        <w:rPr>
          <w:rFonts w:ascii="Frutiger LT 45 Light" w:hAnsi="Frutiger LT 45 Light"/>
          <w:lang w:val="de-CH"/>
        </w:rPr>
        <w:t>satz zu anderen Läufern fand ich keine gute Route durch das Grün und musste daher umlaufen. Nach diesem Bogen interpretierte ich auch den Po</w:t>
      </w:r>
      <w:r w:rsidR="00F52E09">
        <w:rPr>
          <w:rFonts w:ascii="Frutiger LT 45 Light" w:hAnsi="Frutiger LT 45 Light"/>
          <w:lang w:val="de-CH"/>
        </w:rPr>
        <w:t>s</w:t>
      </w:r>
      <w:r w:rsidR="00F52E09">
        <w:rPr>
          <w:rFonts w:ascii="Frutiger LT 45 Light" w:hAnsi="Frutiger LT 45 Light"/>
          <w:lang w:val="de-CH"/>
        </w:rPr>
        <w:t>tenraum ein wenig falsch und brauchte einige Sekunden bis ich mich Orientieren konnte. Schlies</w:t>
      </w:r>
      <w:r w:rsidR="00F52E09">
        <w:rPr>
          <w:rFonts w:ascii="Frutiger LT 45 Light" w:hAnsi="Frutiger LT 45 Light"/>
          <w:lang w:val="de-CH"/>
        </w:rPr>
        <w:t>s</w:t>
      </w:r>
      <w:r w:rsidR="00F52E09">
        <w:rPr>
          <w:rFonts w:ascii="Frutiger LT 45 Light" w:hAnsi="Frutiger LT 45 Light"/>
          <w:lang w:val="de-CH"/>
        </w:rPr>
        <w:t xml:space="preserve">lich fand ich den Posten, verlor aber relativ viel Zeit. Auf den neunten Posten </w:t>
      </w:r>
      <w:r w:rsidR="003450FD">
        <w:rPr>
          <w:rFonts w:ascii="Frutiger LT 45 Light" w:hAnsi="Frutiger LT 45 Light"/>
          <w:lang w:val="de-CH"/>
        </w:rPr>
        <w:t>stand wieder eine Route</w:t>
      </w:r>
      <w:r w:rsidR="003450FD">
        <w:rPr>
          <w:rFonts w:ascii="Frutiger LT 45 Light" w:hAnsi="Frutiger LT 45 Light"/>
          <w:lang w:val="de-CH"/>
        </w:rPr>
        <w:t>n</w:t>
      </w:r>
      <w:r w:rsidR="003450FD">
        <w:rPr>
          <w:rFonts w:ascii="Frutiger LT 45 Light" w:hAnsi="Frutiger LT 45 Light"/>
          <w:lang w:val="de-CH"/>
        </w:rPr>
        <w:t>wahl an. Ich sah schnell, dass ich möglichst nahe am Strich bleiben musste</w:t>
      </w:r>
      <w:r w:rsidR="0098598D">
        <w:rPr>
          <w:rFonts w:ascii="Frutiger LT 45 Light" w:hAnsi="Frutiger LT 45 Light"/>
          <w:lang w:val="de-CH"/>
        </w:rPr>
        <w:t>. Ich lief so intensiv, dass ich fast etwas blau im Postenraum ankam und musste mich an der Lich</w:t>
      </w:r>
      <w:r w:rsidR="00236530">
        <w:rPr>
          <w:rFonts w:ascii="Frutiger LT 45 Light" w:hAnsi="Frutiger LT 45 Light"/>
          <w:lang w:val="de-CH"/>
        </w:rPr>
        <w:t>tung neu orientieren. Auf Posten 11 hatte ich etwas Pro</w:t>
      </w:r>
      <w:r w:rsidR="00236530">
        <w:rPr>
          <w:rFonts w:ascii="Frutiger LT 45 Light" w:hAnsi="Frutiger LT 45 Light"/>
          <w:lang w:val="de-CH"/>
        </w:rPr>
        <w:t>b</w:t>
      </w:r>
      <w:r w:rsidR="00236530">
        <w:rPr>
          <w:rFonts w:ascii="Frutiger LT 45 Light" w:hAnsi="Frutiger LT 45 Light"/>
          <w:lang w:val="de-CH"/>
        </w:rPr>
        <w:t>leme im Postenraum</w:t>
      </w:r>
      <w:proofErr w:type="gramStart"/>
      <w:r w:rsidR="00236530">
        <w:rPr>
          <w:rFonts w:ascii="Frutiger LT 45 Light" w:hAnsi="Frutiger LT 45 Light"/>
          <w:lang w:val="de-CH"/>
        </w:rPr>
        <w:t>, obwohl</w:t>
      </w:r>
      <w:proofErr w:type="gramEnd"/>
      <w:r w:rsidR="00236530">
        <w:rPr>
          <w:rFonts w:ascii="Frutiger LT 45 Light" w:hAnsi="Frutiger LT 45 Light"/>
          <w:lang w:val="de-CH"/>
        </w:rPr>
        <w:t xml:space="preserve"> ich ziemlich genau dort schon einmal durchgerannt bin. Auf Posten 12 schätzte ich das Grün ein wenig falsch ein und nahm eine zeitraubende Umlaufroute, welcher ich mir jedoch erst im Ziel bewusst wurde. </w:t>
      </w:r>
      <w:r w:rsidR="005D73DE">
        <w:rPr>
          <w:rFonts w:ascii="Frutiger LT 45 Light" w:hAnsi="Frutiger LT 45 Light"/>
          <w:lang w:val="de-CH"/>
        </w:rPr>
        <w:t>Nach dem Überlauf spürte ich die Hitze und auf der Schlussschlaufe folgten dann auch noch Fehler: Auf Posten 16 lief ich ohne Konzept und Routenplanung einfach einmal los, setzte die zuerst geplante Route nicht um, aber fand den Posten schlussendlich doch noch. Dasselbe passierte</w:t>
      </w:r>
      <w:r w:rsidR="00FC29B9">
        <w:rPr>
          <w:rFonts w:ascii="Frutiger LT 45 Light" w:hAnsi="Frutiger LT 45 Light"/>
          <w:lang w:val="de-CH"/>
        </w:rPr>
        <w:t xml:space="preserve"> mir noch einmal bei Posten 18. Aufgrund des nahen Kartenrandes konnte ich mich auch nicht auf dem Weg auffangen, ich fand den Posten durch das Relief aber doch noch. Zum zweitletzten Posten lief ich dann irgendwie dem Kompass nach und konnte mich schliesslich auf dem Weg ein wenig links neben der g</w:t>
      </w:r>
      <w:r w:rsidR="00FC29B9">
        <w:rPr>
          <w:rFonts w:ascii="Frutiger LT 45 Light" w:hAnsi="Frutiger LT 45 Light"/>
          <w:lang w:val="de-CH"/>
        </w:rPr>
        <w:t>e</w:t>
      </w:r>
      <w:r w:rsidR="00FC29B9">
        <w:rPr>
          <w:rFonts w:ascii="Frutiger LT 45 Light" w:hAnsi="Frutiger LT 45 Light"/>
          <w:lang w:val="de-CH"/>
        </w:rPr>
        <w:t xml:space="preserve">planten Route auffangen. Mit dem gesamten Lauf bis zum Zuschauerposten bin ich zufrieden. Leider konnte ich mich auf der Schlussschlaufe nicht zusammenreissen. Es wäre mehr </w:t>
      </w:r>
      <w:r w:rsidR="00D51008">
        <w:rPr>
          <w:rFonts w:ascii="Frutiger LT 45 Light" w:hAnsi="Frutiger LT 45 Light"/>
          <w:lang w:val="de-CH"/>
        </w:rPr>
        <w:t>möglich gewesen</w:t>
      </w:r>
      <w:r w:rsidR="00FC29B9">
        <w:rPr>
          <w:rFonts w:ascii="Frutiger LT 45 Light" w:hAnsi="Frutiger LT 45 Light"/>
          <w:lang w:val="de-CH"/>
        </w:rPr>
        <w:t>.</w:t>
      </w:r>
    </w:p>
    <w:p w14:paraId="305A29D4" w14:textId="77777777" w:rsidR="00C93FCC" w:rsidRDefault="00C93FCC" w:rsidP="007A7750">
      <w:pPr>
        <w:rPr>
          <w:rFonts w:ascii="Frutiger LT 45 Light" w:hAnsi="Frutiger LT 45 Light"/>
          <w:lang w:val="de-CH"/>
        </w:rPr>
      </w:pPr>
    </w:p>
    <w:p w14:paraId="0E03874E" w14:textId="66FBC9CB" w:rsidR="00C93FCC" w:rsidRDefault="00C93FCC" w:rsidP="007A7750">
      <w:pPr>
        <w:rPr>
          <w:rFonts w:ascii="Frutiger LT 45 Light" w:hAnsi="Frutiger LT 45 Light"/>
          <w:lang w:val="de-CH"/>
        </w:rPr>
      </w:pPr>
      <w:r>
        <w:rPr>
          <w:rFonts w:ascii="Frutiger LT 45 Light" w:hAnsi="Frutiger LT 45 Light"/>
          <w:lang w:val="de-CH"/>
        </w:rPr>
        <w:t>Staffel</w:t>
      </w:r>
    </w:p>
    <w:p w14:paraId="386A7448" w14:textId="0686A103" w:rsidR="00C93FCC" w:rsidRDefault="00C93FCC" w:rsidP="007A7750">
      <w:pPr>
        <w:rPr>
          <w:rFonts w:ascii="Frutiger LT 45 Light" w:hAnsi="Frutiger LT 45 Light"/>
          <w:i/>
          <w:lang w:val="de-CH"/>
        </w:rPr>
      </w:pPr>
      <w:r>
        <w:rPr>
          <w:rFonts w:ascii="Frutiger LT 45 Light" w:hAnsi="Frutiger LT 45 Light"/>
          <w:i/>
          <w:lang w:val="de-CH"/>
        </w:rPr>
        <w:t>Ziel: Konstante Startstrecke, mit de</w:t>
      </w:r>
      <w:r w:rsidR="00AC3859">
        <w:rPr>
          <w:rFonts w:ascii="Frutiger LT 45 Light" w:hAnsi="Frutiger LT 45 Light"/>
          <w:i/>
          <w:lang w:val="de-CH"/>
        </w:rPr>
        <w:t xml:space="preserve">r </w:t>
      </w:r>
      <w:r>
        <w:rPr>
          <w:rFonts w:ascii="Frutiger LT 45 Light" w:hAnsi="Frutiger LT 45 Light"/>
          <w:i/>
          <w:lang w:val="de-CH"/>
        </w:rPr>
        <w:t>Spitze zurückkommen.</w:t>
      </w:r>
    </w:p>
    <w:p w14:paraId="64795034" w14:textId="5DE90F64" w:rsidR="00C93FCC" w:rsidRPr="00C93FCC" w:rsidRDefault="00C93FCC" w:rsidP="007A7750">
      <w:pPr>
        <w:rPr>
          <w:rFonts w:ascii="Frutiger LT 45 Light" w:hAnsi="Frutiger LT 45 Light"/>
          <w:lang w:val="de-CH"/>
        </w:rPr>
      </w:pPr>
      <w:r>
        <w:rPr>
          <w:rFonts w:ascii="Frutiger LT 45 Light" w:hAnsi="Frutiger LT 45 Light"/>
          <w:lang w:val="de-CH"/>
        </w:rPr>
        <w:t>Die Vorbereitung lief wie geplant. Nach dem Einlaufen fand ich mich neben den anderen Athleten auf dem Massenstart wieder, fokussiert auf meine Aufgabe und mein Ziel. Am Start liefen alle Läufer sehr schnell los. Ich bin sehr stolz auf mich, dass ich mir trotzdem Zeit genommen habe. Nach den ersten vier Posten, welche mir nur aufgrund des Gedränges an den Posten Probleme bereiteten machte ich mich auf den Weg zum fünften Posten. Es ging leicht bergauf. Obwohl ich merkte, dass dieser Posten gegabelt sein würde, kam ich vom Weg ab und liess mich durch die anderen Läufer beeinflussen</w:t>
      </w:r>
      <w:proofErr w:type="gramStart"/>
      <w:r>
        <w:rPr>
          <w:rFonts w:ascii="Frutiger LT 45 Light" w:hAnsi="Frutiger LT 45 Light"/>
          <w:lang w:val="de-CH"/>
        </w:rPr>
        <w:t>, es</w:t>
      </w:r>
      <w:proofErr w:type="gramEnd"/>
      <w:r>
        <w:rPr>
          <w:rFonts w:ascii="Frutiger LT 45 Light" w:hAnsi="Frutiger LT 45 Light"/>
          <w:lang w:val="de-CH"/>
        </w:rPr>
        <w:t xml:space="preserve"> folgte eine versuchte, überhetzte Rettungsaktion welche mich etwa eine Minute kostete. Wie erwartet ging es darauf noch einmal in den hintersten Teil des Langdistanzwettkampfes.</w:t>
      </w:r>
      <w:r w:rsidR="00830F76">
        <w:rPr>
          <w:rFonts w:ascii="Frutiger LT 45 Light" w:hAnsi="Frutiger LT 45 Light"/>
          <w:lang w:val="de-CH"/>
        </w:rPr>
        <w:t xml:space="preserve"> Zwar hatte ich eine längere Gabelung, konnte dadurch aber den</w:t>
      </w:r>
      <w:r w:rsidR="00AC3859">
        <w:rPr>
          <w:rFonts w:ascii="Frutiger LT 45 Light" w:hAnsi="Frutiger LT 45 Light"/>
          <w:lang w:val="de-CH"/>
        </w:rPr>
        <w:t xml:space="preserve"> Weg durch das Dickicht nutzen. Ohne Probleme fand ich den Posten und war schliesslich in meinem Flow. Es folgte eine Aufholjagd und schon beim nächsten Posten sah ich die Spitze wieder</w:t>
      </w:r>
      <w:proofErr w:type="gramStart"/>
      <w:r w:rsidR="00AC3859">
        <w:rPr>
          <w:rFonts w:ascii="Frutiger LT 45 Light" w:hAnsi="Frutiger LT 45 Light"/>
          <w:lang w:val="de-CH"/>
        </w:rPr>
        <w:t>, da</w:t>
      </w:r>
      <w:proofErr w:type="gramEnd"/>
      <w:r w:rsidR="00AC3859">
        <w:rPr>
          <w:rFonts w:ascii="Frutiger LT 45 Light" w:hAnsi="Frutiger LT 45 Light"/>
          <w:lang w:val="de-CH"/>
        </w:rPr>
        <w:t xml:space="preserve"> das Gelände so offen war. Danach machte ich keine Fehler mehr. Die Schwierigkeit des grünen Postens bemerkte ich anders als mein polnischer Kollege genug früh und konnte in Sicher via die Lichtung anlaufen. Vielleicht ein kleiner Umweg, meiner Meinung </w:t>
      </w:r>
      <w:r w:rsidR="00BD69AC">
        <w:rPr>
          <w:rFonts w:ascii="Frutiger LT 45 Light" w:hAnsi="Frutiger LT 45 Light"/>
          <w:lang w:val="de-CH"/>
        </w:rPr>
        <w:t xml:space="preserve">nach aber gut investierte Zeit. Abschliessend denke ich, dass ich Tobia eine gute Vorlage für seine Strecke geben konnte. Mit den etwas kürzeren Gabelungen konnte er zur Spitze aufschliessen und als zweiter übergeben. Als wir die Nachricht über die gewonnene </w:t>
      </w:r>
      <w:r w:rsidR="001F27DB">
        <w:rPr>
          <w:rFonts w:ascii="Frutiger LT 45 Light" w:hAnsi="Frutiger LT 45 Light"/>
          <w:lang w:val="de-CH"/>
        </w:rPr>
        <w:t>Bronzemedaille</w:t>
      </w:r>
      <w:r w:rsidR="00BD69AC">
        <w:rPr>
          <w:rFonts w:ascii="Frutiger LT 45 Light" w:hAnsi="Frutiger LT 45 Light"/>
          <w:lang w:val="de-CH"/>
        </w:rPr>
        <w:t xml:space="preserve"> erhie</w:t>
      </w:r>
      <w:r w:rsidR="00BD69AC">
        <w:rPr>
          <w:rFonts w:ascii="Frutiger LT 45 Light" w:hAnsi="Frutiger LT 45 Light"/>
          <w:lang w:val="de-CH"/>
        </w:rPr>
        <w:t>l</w:t>
      </w:r>
      <w:r w:rsidR="00BD69AC">
        <w:rPr>
          <w:rFonts w:ascii="Frutiger LT 45 Light" w:hAnsi="Frutiger LT 45 Light"/>
          <w:lang w:val="de-CH"/>
        </w:rPr>
        <w:t>ten, waren wir überglücklich!</w:t>
      </w:r>
    </w:p>
    <w:p w14:paraId="0466D231" w14:textId="77777777" w:rsidR="003F7112" w:rsidRPr="00DF5560" w:rsidRDefault="003F7112" w:rsidP="007A7750">
      <w:pPr>
        <w:rPr>
          <w:rFonts w:ascii="Frutiger LT 45 Light" w:hAnsi="Frutiger LT 45 Light"/>
          <w:lang w:val="de-CH"/>
        </w:rPr>
      </w:pPr>
    </w:p>
    <w:sectPr w:rsidR="003F7112" w:rsidRPr="00DF5560" w:rsidSect="00F25F5B">
      <w:pgSz w:w="11906" w:h="16838"/>
      <w:pgMar w:top="1135" w:right="1133" w:bottom="1440" w:left="113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Frutiger LT 45 Light">
    <w:panose1 w:val="020B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420"/>
  <w:autoHyphenation/>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7112"/>
    <w:rsid w:val="001F27DB"/>
    <w:rsid w:val="00236530"/>
    <w:rsid w:val="002C07BE"/>
    <w:rsid w:val="003450FD"/>
    <w:rsid w:val="003D42A6"/>
    <w:rsid w:val="003F7112"/>
    <w:rsid w:val="005D73DE"/>
    <w:rsid w:val="0077247A"/>
    <w:rsid w:val="007A7750"/>
    <w:rsid w:val="00830F76"/>
    <w:rsid w:val="00861A3A"/>
    <w:rsid w:val="0098598D"/>
    <w:rsid w:val="00AC3859"/>
    <w:rsid w:val="00AD0A80"/>
    <w:rsid w:val="00BD69AC"/>
    <w:rsid w:val="00C93FCC"/>
    <w:rsid w:val="00D51008"/>
    <w:rsid w:val="00D975A0"/>
    <w:rsid w:val="00DF5560"/>
    <w:rsid w:val="00F25F5B"/>
    <w:rsid w:val="00F52E09"/>
    <w:rsid w:val="00FC29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71C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jc w:val="both"/>
    </w:pPr>
    <w:rPr>
      <w:kern w:val="2"/>
      <w:sz w:val="21"/>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2</Pages>
  <Words>764</Words>
  <Characters>4815</Characters>
  <Application>Microsoft Macintosh Word</Application>
  <DocSecurity>0</DocSecurity>
  <Lines>40</Lines>
  <Paragraphs>11</Paragraphs>
  <ScaleCrop>false</ScaleCrop>
  <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Kingsoft Office</dc:creator>
  <cp:lastModifiedBy>Local Admin</cp:lastModifiedBy>
  <cp:revision>20</cp:revision>
  <dcterms:created xsi:type="dcterms:W3CDTF">2013-12-02T14:08:00Z</dcterms:created>
  <dcterms:modified xsi:type="dcterms:W3CDTF">2013-12-02T16:41:00Z</dcterms:modified>
</cp:coreProperties>
</file>